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779B5" w14:textId="77777777" w:rsidR="005E51FA" w:rsidRDefault="005E51FA" w:rsidP="00AA05E3">
      <w:pPr>
        <w:pStyle w:val="Heading1"/>
        <w:keepNext w:val="0"/>
        <w:keepLines w:val="0"/>
        <w:suppressAutoHyphens/>
        <w:spacing w:before="0" w:line="480" w:lineRule="auto"/>
        <w:contextualSpacing/>
        <w:jc w:val="center"/>
        <w:rPr>
          <w:rFonts w:ascii="Times New Roman" w:hAnsi="Times New Roman" w:cs="Times New Roman"/>
          <w:szCs w:val="24"/>
        </w:rPr>
      </w:pPr>
    </w:p>
    <w:p w14:paraId="66A993A3" w14:textId="77777777" w:rsidR="005E51FA" w:rsidRPr="005E51FA" w:rsidRDefault="005E51FA" w:rsidP="005E51FA">
      <w:pPr>
        <w:widowControl w:val="0"/>
        <w:spacing w:after="200" w:line="240" w:lineRule="auto"/>
        <w:rPr>
          <w:rFonts w:ascii="Times New Roman" w:eastAsia="Arial" w:hAnsi="Times New Roman" w:cs="Times New Roman"/>
          <w:szCs w:val="24"/>
        </w:rPr>
      </w:pPr>
      <w:r w:rsidRPr="005E51FA">
        <w:rPr>
          <w:rFonts w:ascii="Times New Roman" w:eastAsia="Arial" w:hAnsi="Times New Roman" w:cs="Times New Roman"/>
          <w:szCs w:val="24"/>
        </w:rPr>
        <w:t>Augustus Mendy</w:t>
      </w:r>
    </w:p>
    <w:p w14:paraId="1291CBE1" w14:textId="77777777" w:rsidR="005E51FA" w:rsidRPr="005E51FA" w:rsidRDefault="005E51FA" w:rsidP="005E51FA">
      <w:pPr>
        <w:widowControl w:val="0"/>
        <w:spacing w:after="200" w:line="240" w:lineRule="auto"/>
        <w:rPr>
          <w:rFonts w:ascii="Times New Roman" w:eastAsia="Arial" w:hAnsi="Times New Roman" w:cs="Times New Roman"/>
          <w:szCs w:val="24"/>
        </w:rPr>
      </w:pPr>
      <w:r w:rsidRPr="005E51FA">
        <w:rPr>
          <w:rFonts w:ascii="Times New Roman" w:eastAsia="Arial" w:hAnsi="Times New Roman" w:cs="Times New Roman"/>
          <w:szCs w:val="24"/>
        </w:rPr>
        <w:t>Southern New Hampshire University</w:t>
      </w:r>
    </w:p>
    <w:p w14:paraId="21FE7628" w14:textId="27E2AEC7" w:rsidR="00EE4A2D" w:rsidRDefault="00B56493" w:rsidP="005E51FA">
      <w:pPr>
        <w:widowControl w:val="0"/>
        <w:spacing w:after="200" w:line="240" w:lineRule="auto"/>
        <w:rPr>
          <w:rFonts w:ascii="Times New Roman" w:eastAsia="Arial" w:hAnsi="Times New Roman" w:cs="Times New Roman"/>
          <w:color w:val="000000"/>
          <w:szCs w:val="24"/>
        </w:rPr>
      </w:pPr>
      <w:r w:rsidRPr="00B56493">
        <w:rPr>
          <w:rFonts w:ascii="Times New Roman" w:eastAsia="Arial" w:hAnsi="Times New Roman" w:cs="Times New Roman"/>
          <w:color w:val="000000"/>
          <w:szCs w:val="24"/>
        </w:rPr>
        <w:t>CS-360-10441</w:t>
      </w:r>
      <w:r w:rsidR="00EE4A2D" w:rsidRPr="00EE4A2D">
        <w:rPr>
          <w:rFonts w:ascii="Times New Roman" w:eastAsia="Arial" w:hAnsi="Times New Roman" w:cs="Times New Roman"/>
          <w:color w:val="000000"/>
          <w:szCs w:val="24"/>
        </w:rPr>
        <w:t>-M01</w:t>
      </w:r>
    </w:p>
    <w:p w14:paraId="0BA12C5A" w14:textId="55AF2562" w:rsidR="005E51FA" w:rsidRPr="005E51FA" w:rsidRDefault="000C4061" w:rsidP="005E51FA">
      <w:pPr>
        <w:widowControl w:val="0"/>
        <w:spacing w:after="200" w:line="240" w:lineRule="auto"/>
        <w:rPr>
          <w:rFonts w:ascii="Times New Roman" w:eastAsia="Arial" w:hAnsi="Times New Roman" w:cs="Times New Roman"/>
          <w:szCs w:val="24"/>
        </w:rPr>
      </w:pPr>
      <w:r w:rsidRPr="000C4061">
        <w:rPr>
          <w:rFonts w:ascii="Times New Roman" w:eastAsia="Arial" w:hAnsi="Times New Roman" w:cs="Times New Roman"/>
          <w:szCs w:val="24"/>
        </w:rPr>
        <w:t>Professor</w:t>
      </w:r>
      <w:r>
        <w:rPr>
          <w:rFonts w:ascii="Times New Roman" w:eastAsia="Arial" w:hAnsi="Times New Roman" w:cs="Times New Roman"/>
          <w:szCs w:val="24"/>
        </w:rPr>
        <w:t xml:space="preserve"> </w:t>
      </w:r>
      <w:r w:rsidR="00EE4A2D">
        <w:rPr>
          <w:rFonts w:ascii="Times New Roman" w:eastAsia="Arial" w:hAnsi="Times New Roman" w:cs="Times New Roman"/>
          <w:szCs w:val="24"/>
        </w:rPr>
        <w:t>Br</w:t>
      </w:r>
      <w:r w:rsidR="00B56493">
        <w:rPr>
          <w:rFonts w:ascii="Times New Roman" w:eastAsia="Arial" w:hAnsi="Times New Roman" w:cs="Times New Roman"/>
          <w:szCs w:val="24"/>
        </w:rPr>
        <w:t>ian Holbert</w:t>
      </w:r>
    </w:p>
    <w:p w14:paraId="49C294F1" w14:textId="210298EF" w:rsidR="00B56493" w:rsidRDefault="00B56493" w:rsidP="00B56493">
      <w:pPr>
        <w:widowControl w:val="0"/>
        <w:spacing w:after="200" w:line="240" w:lineRule="auto"/>
        <w:rPr>
          <w:rFonts w:ascii="Times New Roman" w:eastAsia="Arial" w:hAnsi="Times New Roman" w:cs="Times New Roman"/>
          <w:szCs w:val="24"/>
        </w:rPr>
      </w:pPr>
      <w:r>
        <w:rPr>
          <w:rFonts w:ascii="Times New Roman" w:eastAsia="Arial" w:hAnsi="Times New Roman" w:cs="Times New Roman"/>
          <w:szCs w:val="24"/>
        </w:rPr>
        <w:t xml:space="preserve">May </w:t>
      </w:r>
      <w:r w:rsidR="004164D6">
        <w:rPr>
          <w:rFonts w:ascii="Times New Roman" w:eastAsia="Arial" w:hAnsi="Times New Roman" w:cs="Times New Roman"/>
          <w:szCs w:val="24"/>
        </w:rPr>
        <w:t>25</w:t>
      </w:r>
      <w:r w:rsidR="00304EFD">
        <w:rPr>
          <w:rFonts w:ascii="Times New Roman" w:eastAsia="Arial" w:hAnsi="Times New Roman" w:cs="Times New Roman"/>
          <w:szCs w:val="24"/>
        </w:rPr>
        <w:t>, 202</w:t>
      </w:r>
      <w:r w:rsidR="00A63166">
        <w:rPr>
          <w:rFonts w:ascii="Times New Roman" w:eastAsia="Arial" w:hAnsi="Times New Roman" w:cs="Times New Roman"/>
          <w:szCs w:val="24"/>
        </w:rPr>
        <w:t>5</w:t>
      </w:r>
    </w:p>
    <w:p w14:paraId="2665935B" w14:textId="7996E9B9" w:rsidR="00E61524" w:rsidRDefault="009E65D6" w:rsidP="007E3751">
      <w:pPr>
        <w:widowControl w:val="0"/>
        <w:spacing w:after="20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Cs w:val="24"/>
        </w:rPr>
        <w:t xml:space="preserve">                     </w:t>
      </w:r>
      <w:r w:rsidR="007E3751">
        <w:rPr>
          <w:rFonts w:ascii="Times New Roman" w:eastAsia="Arial" w:hAnsi="Times New Roman" w:cs="Times New Roman"/>
          <w:szCs w:val="24"/>
        </w:rPr>
        <w:tab/>
      </w:r>
      <w:r w:rsidR="007E3751">
        <w:rPr>
          <w:rFonts w:ascii="Times New Roman" w:eastAsia="Arial" w:hAnsi="Times New Roman" w:cs="Times New Roman"/>
          <w:szCs w:val="24"/>
        </w:rPr>
        <w:tab/>
      </w:r>
      <w:r w:rsidR="007E3751">
        <w:rPr>
          <w:rFonts w:ascii="Times New Roman" w:eastAsia="Arial" w:hAnsi="Times New Roman" w:cs="Times New Roman"/>
          <w:szCs w:val="24"/>
        </w:rPr>
        <w:tab/>
      </w:r>
      <w:r w:rsidR="004164D6" w:rsidRPr="004164D6">
        <w:rPr>
          <w:rFonts w:ascii="Times New Roman" w:hAnsi="Times New Roman" w:cs="Times New Roman"/>
          <w:b/>
          <w:bCs/>
        </w:rPr>
        <w:t>3-2 Assignment Android Studio Introduction</w:t>
      </w:r>
    </w:p>
    <w:p w14:paraId="4772392A" w14:textId="77777777" w:rsidR="004164D6" w:rsidRPr="007E3751" w:rsidRDefault="004164D6" w:rsidP="007E3751">
      <w:pPr>
        <w:widowControl w:val="0"/>
        <w:spacing w:after="200" w:line="240" w:lineRule="auto"/>
        <w:rPr>
          <w:rFonts w:ascii="Times New Roman" w:eastAsia="Arial" w:hAnsi="Times New Roman" w:cs="Times New Roman"/>
          <w:szCs w:val="24"/>
        </w:rPr>
      </w:pPr>
    </w:p>
    <w:p w14:paraId="792FBC95" w14:textId="5DB3BA28" w:rsidR="00027026" w:rsidRDefault="004164D6" w:rsidP="004164D6">
      <w:pPr>
        <w:pStyle w:val="ListParagraph"/>
        <w:numPr>
          <w:ilvl w:val="0"/>
          <w:numId w:val="21"/>
        </w:numPr>
        <w:suppressAutoHyphens/>
        <w:spacing w:line="480" w:lineRule="auto"/>
        <w:rPr>
          <w:rFonts w:ascii="Times New Roman" w:hAnsi="Times New Roman" w:cs="Times New Roman"/>
          <w:szCs w:val="24"/>
        </w:rPr>
      </w:pPr>
      <w:r w:rsidRPr="004164D6">
        <w:rPr>
          <w:rFonts w:ascii="Times New Roman" w:hAnsi="Times New Roman" w:cs="Times New Roman"/>
          <w:szCs w:val="24"/>
        </w:rPr>
        <w:t>Create a new Android Studio project with no activity.</w:t>
      </w:r>
    </w:p>
    <w:p w14:paraId="09E46A42" w14:textId="13D4E880" w:rsidR="004164D6" w:rsidRDefault="004164D6" w:rsidP="004164D6">
      <w:pPr>
        <w:pStyle w:val="ListParagraph"/>
        <w:numPr>
          <w:ilvl w:val="0"/>
          <w:numId w:val="22"/>
        </w:numPr>
        <w:suppressAutoHyphens/>
        <w:spacing w:line="480" w:lineRule="auto"/>
        <w:rPr>
          <w:rFonts w:ascii="Times New Roman" w:hAnsi="Times New Roman" w:cs="Times New Roman"/>
          <w:szCs w:val="24"/>
        </w:rPr>
      </w:pPr>
      <w:r w:rsidRPr="004164D6">
        <w:rPr>
          <w:rFonts w:ascii="Times New Roman" w:hAnsi="Times New Roman" w:cs="Times New Roman"/>
          <w:szCs w:val="24"/>
        </w:rPr>
        <w:t>Name the project and include your name in the title</w:t>
      </w:r>
      <w:r>
        <w:rPr>
          <w:rFonts w:ascii="Times New Roman" w:hAnsi="Times New Roman" w:cs="Times New Roman"/>
          <w:szCs w:val="24"/>
        </w:rPr>
        <w:t>.</w:t>
      </w:r>
    </w:p>
    <w:p w14:paraId="0D3A0F7E" w14:textId="039DDB18" w:rsidR="004164D6" w:rsidRDefault="004164D6" w:rsidP="004164D6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Cs w:val="24"/>
        </w:rPr>
      </w:pPr>
      <w:r w:rsidRPr="004164D6">
        <w:rPr>
          <w:rFonts w:ascii="Times New Roman" w:hAnsi="Times New Roman" w:cs="Times New Roman"/>
          <w:szCs w:val="24"/>
        </w:rPr>
        <w:t>Select API 34 as the target SDK.</w:t>
      </w:r>
    </w:p>
    <w:p w14:paraId="53D65BE8" w14:textId="672371F2" w:rsidR="001B545A" w:rsidRPr="001B545A" w:rsidRDefault="001B545A" w:rsidP="001B545A">
      <w:p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5D7335E" wp14:editId="5558A796">
            <wp:extent cx="5943600" cy="4438015"/>
            <wp:effectExtent l="0" t="0" r="0" b="635"/>
            <wp:docPr id="928739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39175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D592" w14:textId="77777777" w:rsidR="004164D6" w:rsidRDefault="004164D6" w:rsidP="004164D6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Cs w:val="24"/>
        </w:rPr>
      </w:pPr>
      <w:r w:rsidRPr="004164D6">
        <w:rPr>
          <w:rFonts w:ascii="Times New Roman" w:hAnsi="Times New Roman" w:cs="Times New Roman"/>
          <w:szCs w:val="24"/>
        </w:rPr>
        <w:lastRenderedPageBreak/>
        <w:t xml:space="preserve">Create a new file titled "activity_main.xml". Create a new layout of your </w:t>
      </w:r>
      <w:proofErr w:type="gramStart"/>
      <w:r w:rsidRPr="004164D6">
        <w:rPr>
          <w:rFonts w:ascii="Times New Roman" w:hAnsi="Times New Roman" w:cs="Times New Roman"/>
          <w:szCs w:val="24"/>
        </w:rPr>
        <w:t>choosing</w:t>
      </w:r>
      <w:proofErr w:type="gramEnd"/>
      <w:r w:rsidRPr="004164D6">
        <w:rPr>
          <w:rFonts w:ascii="Times New Roman" w:hAnsi="Times New Roman" w:cs="Times New Roman"/>
          <w:szCs w:val="24"/>
        </w:rPr>
        <w:t xml:space="preserve">. The layout must include a button, a </w:t>
      </w:r>
      <w:proofErr w:type="spellStart"/>
      <w:r w:rsidRPr="004164D6">
        <w:rPr>
          <w:rFonts w:ascii="Times New Roman" w:hAnsi="Times New Roman" w:cs="Times New Roman"/>
          <w:szCs w:val="24"/>
        </w:rPr>
        <w:t>TextView</w:t>
      </w:r>
      <w:proofErr w:type="spellEnd"/>
      <w:r w:rsidRPr="004164D6">
        <w:rPr>
          <w:rFonts w:ascii="Times New Roman" w:hAnsi="Times New Roman" w:cs="Times New Roman"/>
          <w:szCs w:val="24"/>
        </w:rPr>
        <w:t xml:space="preserve">, and a plain text. </w:t>
      </w:r>
    </w:p>
    <w:p w14:paraId="4642FBEC" w14:textId="4C532315" w:rsidR="00021ACC" w:rsidRDefault="00021ACC" w:rsidP="00021ACC">
      <w:p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5A206FA" wp14:editId="3C7414EA">
            <wp:extent cx="5944235" cy="2103120"/>
            <wp:effectExtent l="0" t="0" r="0" b="0"/>
            <wp:docPr id="209876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88C3B2" w14:textId="274A740E" w:rsidR="00021ACC" w:rsidRPr="00021ACC" w:rsidRDefault="00021ACC" w:rsidP="00021ACC">
      <w:p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1AC8B187" wp14:editId="0554F512">
            <wp:extent cx="4255135" cy="5505450"/>
            <wp:effectExtent l="0" t="0" r="0" b="0"/>
            <wp:docPr id="1785284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550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2A3202" w14:textId="77777777" w:rsidR="003645A8" w:rsidRPr="003645A8" w:rsidRDefault="003645A8" w:rsidP="003645A8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Cs w:val="24"/>
        </w:rPr>
      </w:pPr>
      <w:r w:rsidRPr="003645A8">
        <w:rPr>
          <w:rFonts w:ascii="Times New Roman" w:hAnsi="Times New Roman" w:cs="Times New Roman"/>
          <w:szCs w:val="24"/>
        </w:rPr>
        <w:t>Identify the Android Studio elements using relevant names. To accomplish this task, complete the following:</w:t>
      </w:r>
    </w:p>
    <w:p w14:paraId="194E49AE" w14:textId="77777777" w:rsidR="003645A8" w:rsidRPr="003645A8" w:rsidRDefault="003645A8" w:rsidP="003645A8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Cs w:val="24"/>
        </w:rPr>
      </w:pPr>
      <w:r w:rsidRPr="003645A8">
        <w:rPr>
          <w:rFonts w:ascii="Times New Roman" w:hAnsi="Times New Roman" w:cs="Times New Roman"/>
          <w:szCs w:val="24"/>
        </w:rPr>
        <w:t>To accomplish this task, complete the following actions:</w:t>
      </w:r>
    </w:p>
    <w:p w14:paraId="6B6D4EC2" w14:textId="77777777" w:rsidR="003645A8" w:rsidRDefault="003645A8" w:rsidP="003645A8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Cs w:val="24"/>
        </w:rPr>
      </w:pPr>
      <w:r w:rsidRPr="003645A8">
        <w:rPr>
          <w:rFonts w:ascii="Times New Roman" w:hAnsi="Times New Roman" w:cs="Times New Roman"/>
          <w:szCs w:val="24"/>
        </w:rPr>
        <w:t>Name the button’s text as “Say Hello”.</w:t>
      </w:r>
    </w:p>
    <w:p w14:paraId="1146E20A" w14:textId="5F022152" w:rsidR="00021ACC" w:rsidRPr="00021ACC" w:rsidRDefault="00021ACC" w:rsidP="00021ACC">
      <w:pPr>
        <w:spacing w:line="480" w:lineRule="auto"/>
        <w:rPr>
          <w:rFonts w:ascii="Times New Roman" w:hAnsi="Times New Roman" w:cs="Times New Roman"/>
          <w:szCs w:val="24"/>
        </w:rPr>
      </w:pPr>
      <w:r w:rsidRPr="009918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C52CC4" wp14:editId="7A533D35">
            <wp:extent cx="3520745" cy="1432684"/>
            <wp:effectExtent l="0" t="0" r="3810" b="0"/>
            <wp:docPr id="682614385" name="Picture 68261438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4B4E" w14:textId="77777777" w:rsidR="003645A8" w:rsidRDefault="003645A8" w:rsidP="003645A8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Cs w:val="24"/>
        </w:rPr>
      </w:pPr>
      <w:r w:rsidRPr="003645A8">
        <w:rPr>
          <w:rFonts w:ascii="Times New Roman" w:hAnsi="Times New Roman" w:cs="Times New Roman"/>
          <w:szCs w:val="24"/>
        </w:rPr>
        <w:t xml:space="preserve">Remove all text from the </w:t>
      </w:r>
      <w:proofErr w:type="spellStart"/>
      <w:r w:rsidRPr="003645A8">
        <w:rPr>
          <w:rFonts w:ascii="Times New Roman" w:hAnsi="Times New Roman" w:cs="Times New Roman"/>
          <w:szCs w:val="24"/>
        </w:rPr>
        <w:t>TextView</w:t>
      </w:r>
      <w:proofErr w:type="spellEnd"/>
      <w:r w:rsidRPr="003645A8">
        <w:rPr>
          <w:rFonts w:ascii="Times New Roman" w:hAnsi="Times New Roman" w:cs="Times New Roman"/>
          <w:szCs w:val="24"/>
        </w:rPr>
        <w:t>.</w:t>
      </w:r>
    </w:p>
    <w:p w14:paraId="70E426EB" w14:textId="412B9E1A" w:rsidR="00021ACC" w:rsidRPr="00021ACC" w:rsidRDefault="00021ACC" w:rsidP="00021ACC">
      <w:pPr>
        <w:spacing w:line="480" w:lineRule="auto"/>
        <w:rPr>
          <w:rFonts w:ascii="Times New Roman" w:hAnsi="Times New Roman" w:cs="Times New Roman"/>
          <w:szCs w:val="24"/>
        </w:rPr>
      </w:pPr>
      <w:r w:rsidRPr="009918BF">
        <w:rPr>
          <w:rFonts w:ascii="Times New Roman" w:hAnsi="Times New Roman" w:cs="Times New Roman"/>
          <w:noProof/>
        </w:rPr>
        <w:drawing>
          <wp:inline distT="0" distB="0" distL="0" distR="0" wp14:anchorId="415D1B05" wp14:editId="2BE264E9">
            <wp:extent cx="3825572" cy="1432684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DFA7" w14:textId="77777777" w:rsidR="003645A8" w:rsidRDefault="003645A8" w:rsidP="003645A8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Cs w:val="24"/>
        </w:rPr>
      </w:pPr>
      <w:r w:rsidRPr="003645A8">
        <w:rPr>
          <w:rFonts w:ascii="Times New Roman" w:hAnsi="Times New Roman" w:cs="Times New Roman"/>
          <w:szCs w:val="24"/>
        </w:rPr>
        <w:t>Label the ID of the button as “</w:t>
      </w:r>
      <w:proofErr w:type="spellStart"/>
      <w:r w:rsidRPr="003645A8">
        <w:rPr>
          <w:rFonts w:ascii="Times New Roman" w:hAnsi="Times New Roman" w:cs="Times New Roman"/>
          <w:szCs w:val="24"/>
        </w:rPr>
        <w:t>buttonSayHello</w:t>
      </w:r>
      <w:proofErr w:type="spellEnd"/>
      <w:r w:rsidRPr="003645A8">
        <w:rPr>
          <w:rFonts w:ascii="Times New Roman" w:hAnsi="Times New Roman" w:cs="Times New Roman"/>
          <w:szCs w:val="24"/>
        </w:rPr>
        <w:t>”.</w:t>
      </w:r>
    </w:p>
    <w:p w14:paraId="543BD866" w14:textId="64964495" w:rsidR="00021ACC" w:rsidRPr="00021ACC" w:rsidRDefault="00021ACC" w:rsidP="00021ACC">
      <w:pPr>
        <w:spacing w:line="480" w:lineRule="auto"/>
        <w:rPr>
          <w:rFonts w:ascii="Times New Roman" w:hAnsi="Times New Roman" w:cs="Times New Roman"/>
          <w:szCs w:val="24"/>
        </w:rPr>
      </w:pPr>
      <w:r w:rsidRPr="009918BF">
        <w:rPr>
          <w:rFonts w:ascii="Times New Roman" w:hAnsi="Times New Roman" w:cs="Times New Roman"/>
          <w:noProof/>
        </w:rPr>
        <w:drawing>
          <wp:inline distT="0" distB="0" distL="0" distR="0" wp14:anchorId="73D1FC7D" wp14:editId="59D04AFC">
            <wp:extent cx="3520745" cy="1432684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EE38" w14:textId="53B3BB2E" w:rsidR="003645A8" w:rsidRDefault="003645A8" w:rsidP="003645A8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Cs w:val="24"/>
        </w:rPr>
      </w:pPr>
      <w:r w:rsidRPr="003645A8">
        <w:rPr>
          <w:rFonts w:ascii="Times New Roman" w:hAnsi="Times New Roman" w:cs="Times New Roman"/>
          <w:szCs w:val="24"/>
        </w:rPr>
        <w:t xml:space="preserve">Label the Plain </w:t>
      </w:r>
      <w:proofErr w:type="spellStart"/>
      <w:r w:rsidRPr="003645A8">
        <w:rPr>
          <w:rFonts w:ascii="Times New Roman" w:hAnsi="Times New Roman" w:cs="Times New Roman"/>
          <w:szCs w:val="24"/>
        </w:rPr>
        <w:t>tText</w:t>
      </w:r>
      <w:proofErr w:type="spellEnd"/>
      <w:r w:rsidRPr="003645A8">
        <w:rPr>
          <w:rFonts w:ascii="Times New Roman" w:hAnsi="Times New Roman" w:cs="Times New Roman"/>
          <w:szCs w:val="24"/>
        </w:rPr>
        <w:t xml:space="preserve"> as “</w:t>
      </w:r>
      <w:proofErr w:type="spellStart"/>
      <w:r w:rsidRPr="003645A8">
        <w:rPr>
          <w:rFonts w:ascii="Times New Roman" w:hAnsi="Times New Roman" w:cs="Times New Roman"/>
          <w:szCs w:val="24"/>
        </w:rPr>
        <w:t>nameText</w:t>
      </w:r>
      <w:proofErr w:type="spellEnd"/>
      <w:r w:rsidRPr="003645A8">
        <w:rPr>
          <w:rFonts w:ascii="Times New Roman" w:hAnsi="Times New Roman" w:cs="Times New Roman"/>
          <w:szCs w:val="24"/>
        </w:rPr>
        <w:t>”.</w:t>
      </w:r>
    </w:p>
    <w:p w14:paraId="17AD5E55" w14:textId="6D93DF3D" w:rsidR="00021ACC" w:rsidRPr="00021ACC" w:rsidRDefault="00021ACC" w:rsidP="00021ACC">
      <w:pPr>
        <w:spacing w:line="480" w:lineRule="auto"/>
        <w:rPr>
          <w:rFonts w:ascii="Times New Roman" w:hAnsi="Times New Roman" w:cs="Times New Roman"/>
          <w:szCs w:val="24"/>
        </w:rPr>
      </w:pPr>
      <w:r w:rsidRPr="009918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E807D1" wp14:editId="4C80C30D">
            <wp:extent cx="3619814" cy="252243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5095" w14:textId="1A0BD18F" w:rsidR="00DA102F" w:rsidRDefault="003645A8" w:rsidP="003645A8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Cs w:val="24"/>
        </w:rPr>
      </w:pPr>
      <w:r w:rsidRPr="003645A8">
        <w:rPr>
          <w:rFonts w:ascii="Times New Roman" w:hAnsi="Times New Roman" w:cs="Times New Roman"/>
          <w:szCs w:val="24"/>
        </w:rPr>
        <w:t xml:space="preserve">Label the </w:t>
      </w:r>
      <w:proofErr w:type="spellStart"/>
      <w:r w:rsidRPr="003645A8">
        <w:rPr>
          <w:rFonts w:ascii="Times New Roman" w:hAnsi="Times New Roman" w:cs="Times New Roman"/>
          <w:szCs w:val="24"/>
        </w:rPr>
        <w:t>TextView</w:t>
      </w:r>
      <w:proofErr w:type="spellEnd"/>
      <w:r w:rsidRPr="003645A8">
        <w:rPr>
          <w:rFonts w:ascii="Times New Roman" w:hAnsi="Times New Roman" w:cs="Times New Roman"/>
          <w:szCs w:val="24"/>
        </w:rPr>
        <w:t xml:space="preserve"> as “</w:t>
      </w:r>
      <w:proofErr w:type="spellStart"/>
      <w:r w:rsidRPr="003645A8">
        <w:rPr>
          <w:rFonts w:ascii="Times New Roman" w:hAnsi="Times New Roman" w:cs="Times New Roman"/>
          <w:szCs w:val="24"/>
        </w:rPr>
        <w:t>textGreeting</w:t>
      </w:r>
      <w:proofErr w:type="spellEnd"/>
      <w:r w:rsidRPr="003645A8">
        <w:rPr>
          <w:rFonts w:ascii="Times New Roman" w:hAnsi="Times New Roman" w:cs="Times New Roman"/>
          <w:szCs w:val="24"/>
        </w:rPr>
        <w:t>”.</w:t>
      </w:r>
    </w:p>
    <w:p w14:paraId="6AB6DF52" w14:textId="3EF97916" w:rsidR="00021ACC" w:rsidRPr="00021ACC" w:rsidRDefault="00021ACC" w:rsidP="00021ACC">
      <w:pPr>
        <w:spacing w:line="480" w:lineRule="auto"/>
        <w:rPr>
          <w:rFonts w:ascii="Times New Roman" w:hAnsi="Times New Roman" w:cs="Times New Roman"/>
          <w:szCs w:val="24"/>
        </w:rPr>
      </w:pPr>
      <w:r w:rsidRPr="009918BF">
        <w:rPr>
          <w:rFonts w:ascii="Times New Roman" w:hAnsi="Times New Roman" w:cs="Times New Roman"/>
          <w:noProof/>
        </w:rPr>
        <w:drawing>
          <wp:inline distT="0" distB="0" distL="0" distR="0" wp14:anchorId="03A71FDB" wp14:editId="3D7DC663">
            <wp:extent cx="3444538" cy="1386960"/>
            <wp:effectExtent l="0" t="0" r="381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FE68" w14:textId="77777777" w:rsidR="003645A8" w:rsidRPr="00DA102F" w:rsidRDefault="003645A8" w:rsidP="003645A8">
      <w:pPr>
        <w:pStyle w:val="ListParagraph"/>
        <w:spacing w:line="480" w:lineRule="auto"/>
        <w:ind w:left="2160"/>
        <w:rPr>
          <w:rFonts w:ascii="Times New Roman" w:hAnsi="Times New Roman" w:cs="Times New Roman"/>
          <w:szCs w:val="24"/>
        </w:rPr>
      </w:pPr>
    </w:p>
    <w:p w14:paraId="4FCFB4CF" w14:textId="77777777" w:rsidR="003645A8" w:rsidRPr="003645A8" w:rsidRDefault="003645A8" w:rsidP="003645A8">
      <w:pPr>
        <w:pStyle w:val="ListParagraph"/>
        <w:numPr>
          <w:ilvl w:val="0"/>
          <w:numId w:val="21"/>
        </w:numPr>
        <w:suppressAutoHyphens/>
        <w:spacing w:line="480" w:lineRule="auto"/>
        <w:rPr>
          <w:rFonts w:ascii="Times New Roman" w:hAnsi="Times New Roman" w:cs="Times New Roman"/>
          <w:szCs w:val="24"/>
        </w:rPr>
      </w:pPr>
      <w:r w:rsidRPr="003645A8">
        <w:rPr>
          <w:rFonts w:ascii="Times New Roman" w:hAnsi="Times New Roman" w:cs="Times New Roman"/>
          <w:szCs w:val="24"/>
        </w:rPr>
        <w:t>Discuss any challenges experienced with Android Studio.</w:t>
      </w:r>
    </w:p>
    <w:p w14:paraId="0F129BCC" w14:textId="77777777" w:rsidR="00262C02" w:rsidRDefault="003645A8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  <w:r w:rsidRPr="003645A8">
        <w:rPr>
          <w:rFonts w:ascii="Times New Roman" w:hAnsi="Times New Roman" w:cs="Times New Roman"/>
          <w:szCs w:val="24"/>
        </w:rPr>
        <w:t xml:space="preserve">Now that you have explored Android Studio, talk about your initial experience and ask any questions. </w:t>
      </w:r>
    </w:p>
    <w:p w14:paraId="5D96AFA9" w14:textId="0B2E6CDA" w:rsidR="00027026" w:rsidRDefault="003645A8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  <w:r w:rsidRPr="00262C02">
        <w:rPr>
          <w:rFonts w:ascii="Times New Roman" w:hAnsi="Times New Roman" w:cs="Times New Roman"/>
          <w:szCs w:val="24"/>
        </w:rPr>
        <w:t xml:space="preserve">Explain any challenges you are </w:t>
      </w:r>
      <w:proofErr w:type="gramStart"/>
      <w:r w:rsidRPr="00262C02">
        <w:rPr>
          <w:rFonts w:ascii="Times New Roman" w:hAnsi="Times New Roman" w:cs="Times New Roman"/>
          <w:szCs w:val="24"/>
        </w:rPr>
        <w:t>having</w:t>
      </w:r>
      <w:proofErr w:type="gramEnd"/>
      <w:r w:rsidRPr="00262C02">
        <w:rPr>
          <w:rFonts w:ascii="Times New Roman" w:hAnsi="Times New Roman" w:cs="Times New Roman"/>
          <w:szCs w:val="24"/>
        </w:rPr>
        <w:t xml:space="preserve"> accessing or using Android Studio so that you will be prepared for later work in this course.</w:t>
      </w:r>
    </w:p>
    <w:p w14:paraId="707F2E21" w14:textId="21DB19A4" w:rsidR="00262C02" w:rsidRP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262C02">
        <w:rPr>
          <w:rFonts w:ascii="Times New Roman" w:hAnsi="Times New Roman" w:cs="Times New Roman"/>
          <w:szCs w:val="24"/>
        </w:rPr>
        <w:t>I had a good overall experience with Android Studio. I thought it was an effective tool for creating Android apps. I do believe that the debugging features and documentation might still be improved, though.</w:t>
      </w:r>
      <w:r w:rsidRPr="00262C02">
        <w:rPr>
          <w:rFonts w:ascii="Times New Roman" w:eastAsia="Times New Roman" w:hAnsi="Times New Roman" w:cs="Times New Roman"/>
          <w:szCs w:val="24"/>
        </w:rPr>
        <w:t xml:space="preserve"> </w:t>
      </w:r>
      <w:r w:rsidRPr="00262C02">
        <w:rPr>
          <w:rFonts w:ascii="Times New Roman" w:hAnsi="Times New Roman" w:cs="Times New Roman"/>
          <w:szCs w:val="24"/>
        </w:rPr>
        <w:t xml:space="preserve">Having more Android Studio experience </w:t>
      </w:r>
      <w:r w:rsidRPr="00262C02">
        <w:rPr>
          <w:rFonts w:ascii="Times New Roman" w:hAnsi="Times New Roman" w:cs="Times New Roman"/>
          <w:szCs w:val="24"/>
        </w:rPr>
        <w:lastRenderedPageBreak/>
        <w:t>will undoubtedly help me overcome these obstacles. Learning more about this strong technology and applying it to create fantastic Android apps excites me.</w:t>
      </w:r>
    </w:p>
    <w:p w14:paraId="2558A94A" w14:textId="5A1990F6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5A76DF09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37A0CC60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17B72BCF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682CFF65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61F462F0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2E8EF744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41DC3410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49AE342E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24253072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085E7CF7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378D7CF5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6DC3A10D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63682430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3817446C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339BDF6B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34CD701B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213E6A42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12DD7359" w14:textId="77777777" w:rsid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6CA35C86" w14:textId="77777777" w:rsidR="00262C02" w:rsidRP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20152E48" w14:textId="55632F82" w:rsidR="00262C02" w:rsidRPr="00262C02" w:rsidRDefault="00262C02" w:rsidP="00262C02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63A06FC2" w14:textId="23173145" w:rsidR="00027026" w:rsidRDefault="00027026" w:rsidP="00027026">
      <w:pPr>
        <w:pStyle w:val="ListParagraph"/>
        <w:suppressAutoHyphens/>
        <w:spacing w:line="480" w:lineRule="auto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Reference:</w:t>
      </w:r>
    </w:p>
    <w:p w14:paraId="4B7D8956" w14:textId="4FDF2550" w:rsidR="00027026" w:rsidRPr="00027026" w:rsidRDefault="00027026" w:rsidP="00027026">
      <w:pPr>
        <w:pStyle w:val="ListParagraph"/>
        <w:suppressAutoHyphens/>
        <w:spacing w:line="480" w:lineRule="auto"/>
        <w:ind w:left="144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“</w:t>
      </w:r>
      <w:proofErr w:type="spellStart"/>
      <w:r w:rsidRPr="00027026">
        <w:rPr>
          <w:rFonts w:ascii="Times New Roman" w:hAnsi="Times New Roman" w:cs="Times New Roman"/>
          <w:szCs w:val="24"/>
        </w:rPr>
        <w:t>Zure</w:t>
      </w:r>
      <w:proofErr w:type="spellEnd"/>
      <w:r w:rsidRPr="00027026">
        <w:rPr>
          <w:rFonts w:ascii="Times New Roman" w:hAnsi="Times New Roman" w:cs="Times New Roman"/>
          <w:szCs w:val="24"/>
        </w:rPr>
        <w:t xml:space="preserve"> Application:</w:t>
      </w:r>
    </w:p>
    <w:p w14:paraId="2A0A8382" w14:textId="6445C253" w:rsidR="00027026" w:rsidRPr="00027026" w:rsidRDefault="00027026" w:rsidP="00027026">
      <w:pPr>
        <w:pStyle w:val="ListParagraph"/>
        <w:suppressAutoHyphens/>
        <w:spacing w:line="480" w:lineRule="auto"/>
        <w:ind w:left="1440" w:hanging="720"/>
        <w:rPr>
          <w:rFonts w:ascii="Times New Roman" w:hAnsi="Times New Roman" w:cs="Times New Roman"/>
          <w:szCs w:val="24"/>
        </w:rPr>
      </w:pPr>
      <w:hyperlink r:id="rId18" w:history="1">
        <w:r w:rsidRPr="00027026">
          <w:rPr>
            <w:rStyle w:val="Hyperlink"/>
            <w:rFonts w:ascii="Times New Roman" w:hAnsi="Times New Roman" w:cs="Times New Roman"/>
            <w:szCs w:val="24"/>
          </w:rPr>
          <w:t>https://play.google.com/store/apps/details?id=com.zure.stockzure</w:t>
        </w:r>
      </w:hyperlink>
      <w:r w:rsidRPr="00027026">
        <w:rPr>
          <w:rFonts w:ascii="Times New Roman" w:hAnsi="Times New Roman" w:cs="Times New Roman"/>
          <w:szCs w:val="24"/>
        </w:rPr>
        <w:br/>
        <w:t>the Inventory Management by Industrial IT:</w:t>
      </w:r>
    </w:p>
    <w:p w14:paraId="7063CED7" w14:textId="196E5E6A" w:rsidR="00027026" w:rsidRPr="00027026" w:rsidRDefault="00027026" w:rsidP="00027026">
      <w:pPr>
        <w:pStyle w:val="ListParagraph"/>
        <w:suppressAutoHyphens/>
        <w:spacing w:line="480" w:lineRule="auto"/>
        <w:ind w:left="1440" w:hanging="720"/>
        <w:rPr>
          <w:rFonts w:ascii="Times New Roman" w:hAnsi="Times New Roman" w:cs="Times New Roman"/>
          <w:szCs w:val="24"/>
        </w:rPr>
      </w:pPr>
      <w:r w:rsidRPr="00027026">
        <w:rPr>
          <w:rFonts w:ascii="Times New Roman" w:hAnsi="Times New Roman" w:cs="Times New Roman"/>
          <w:szCs w:val="24"/>
        </w:rPr>
        <w:t>https://play.google.com/store/apps/details?id=nl.industrialit.warehousemanagement</w:t>
      </w:r>
      <w:r>
        <w:rPr>
          <w:rFonts w:ascii="Times New Roman" w:hAnsi="Times New Roman" w:cs="Times New Roman"/>
          <w:szCs w:val="24"/>
        </w:rPr>
        <w:t>”.</w:t>
      </w:r>
      <w:r w:rsidRPr="00027026">
        <w:rPr>
          <w:rFonts w:ascii="Times New Roman" w:hAnsi="Times New Roman" w:cs="Times New Roman"/>
          <w:szCs w:val="24"/>
        </w:rPr>
        <w:br/>
      </w:r>
    </w:p>
    <w:p w14:paraId="29BCEF22" w14:textId="77777777" w:rsidR="00027026" w:rsidRDefault="00027026" w:rsidP="00027026">
      <w:pPr>
        <w:pStyle w:val="ListParagraph"/>
        <w:suppressAutoHyphens/>
        <w:spacing w:line="480" w:lineRule="auto"/>
        <w:ind w:firstLine="720"/>
        <w:rPr>
          <w:rFonts w:ascii="Times New Roman" w:hAnsi="Times New Roman" w:cs="Times New Roman"/>
          <w:szCs w:val="24"/>
        </w:rPr>
      </w:pPr>
    </w:p>
    <w:p w14:paraId="3F9D754D" w14:textId="77777777" w:rsidR="00027026" w:rsidRPr="00027026" w:rsidRDefault="00027026" w:rsidP="00027026">
      <w:pPr>
        <w:pStyle w:val="ListParagraph"/>
        <w:suppressAutoHyphens/>
        <w:spacing w:line="480" w:lineRule="auto"/>
        <w:ind w:firstLine="720"/>
        <w:rPr>
          <w:rFonts w:ascii="Times New Roman" w:hAnsi="Times New Roman" w:cs="Times New Roman"/>
          <w:szCs w:val="24"/>
        </w:rPr>
      </w:pPr>
    </w:p>
    <w:p w14:paraId="79D61630" w14:textId="77777777" w:rsidR="00027026" w:rsidRPr="00027026" w:rsidRDefault="00027026" w:rsidP="00027026">
      <w:pPr>
        <w:pStyle w:val="ListParagraph"/>
        <w:suppressAutoHyphens/>
        <w:spacing w:line="480" w:lineRule="auto"/>
        <w:rPr>
          <w:rFonts w:ascii="Times New Roman" w:hAnsi="Times New Roman" w:cs="Times New Roman"/>
          <w:szCs w:val="24"/>
        </w:rPr>
      </w:pPr>
    </w:p>
    <w:p w14:paraId="5010DFE8" w14:textId="6AB118A0" w:rsidR="00E61524" w:rsidRDefault="00E61524" w:rsidP="00E61524">
      <w:pPr>
        <w:pStyle w:val="ListParagraph"/>
        <w:suppressAutoHyphens/>
        <w:spacing w:after="0" w:line="480" w:lineRule="auto"/>
        <w:rPr>
          <w:rFonts w:ascii="Times New Roman" w:hAnsi="Times New Roman" w:cs="Times New Roman"/>
          <w:szCs w:val="24"/>
        </w:rPr>
      </w:pPr>
    </w:p>
    <w:p w14:paraId="16DDB089" w14:textId="77777777" w:rsidR="00DA102F" w:rsidRPr="00DA102F" w:rsidRDefault="00DA102F" w:rsidP="00DA102F"/>
    <w:p w14:paraId="571FFC92" w14:textId="77777777" w:rsidR="00DA102F" w:rsidRPr="00DA102F" w:rsidRDefault="00DA102F" w:rsidP="00DA102F"/>
    <w:p w14:paraId="2917E5D3" w14:textId="77777777" w:rsidR="00DA102F" w:rsidRPr="00DA102F" w:rsidRDefault="00DA102F" w:rsidP="00DA102F"/>
    <w:p w14:paraId="53590D12" w14:textId="77777777" w:rsidR="00DA102F" w:rsidRPr="00DA102F" w:rsidRDefault="00DA102F" w:rsidP="00DA102F"/>
    <w:p w14:paraId="2419D8D6" w14:textId="77777777" w:rsidR="00DA102F" w:rsidRPr="00DA102F" w:rsidRDefault="00DA102F" w:rsidP="00DA102F"/>
    <w:p w14:paraId="399AA27E" w14:textId="77777777" w:rsidR="00DA102F" w:rsidRPr="00DA102F" w:rsidRDefault="00DA102F" w:rsidP="00DA102F"/>
    <w:p w14:paraId="6BCCCC96" w14:textId="77777777" w:rsidR="00DA102F" w:rsidRPr="00DA102F" w:rsidRDefault="00DA102F" w:rsidP="00DA102F"/>
    <w:p w14:paraId="43AC1223" w14:textId="77777777" w:rsidR="00DA102F" w:rsidRPr="00DA102F" w:rsidRDefault="00DA102F" w:rsidP="00DA102F"/>
    <w:p w14:paraId="3AE804E7" w14:textId="77777777" w:rsidR="00DA102F" w:rsidRPr="00DA102F" w:rsidRDefault="00DA102F" w:rsidP="00DA102F"/>
    <w:p w14:paraId="0E901EE2" w14:textId="77777777" w:rsidR="00DA102F" w:rsidRPr="00DA102F" w:rsidRDefault="00DA102F" w:rsidP="00DA102F"/>
    <w:p w14:paraId="1E709CF4" w14:textId="77777777" w:rsidR="00DA102F" w:rsidRPr="00DA102F" w:rsidRDefault="00DA102F" w:rsidP="00DA102F"/>
    <w:p w14:paraId="3C7F9FB9" w14:textId="77777777" w:rsidR="00DA102F" w:rsidRPr="00DA102F" w:rsidRDefault="00DA102F" w:rsidP="00DA102F"/>
    <w:p w14:paraId="567FEFB0" w14:textId="77777777" w:rsidR="00DA102F" w:rsidRPr="00DA102F" w:rsidRDefault="00DA102F" w:rsidP="00DA102F"/>
    <w:p w14:paraId="7B97AB03" w14:textId="77777777" w:rsidR="00DA102F" w:rsidRDefault="00DA102F" w:rsidP="00DA102F">
      <w:pPr>
        <w:rPr>
          <w:rFonts w:ascii="Times New Roman" w:hAnsi="Times New Roman" w:cs="Times New Roman"/>
          <w:szCs w:val="24"/>
        </w:rPr>
      </w:pPr>
    </w:p>
    <w:p w14:paraId="03FFB46A" w14:textId="03B8F7D1" w:rsidR="00DA102F" w:rsidRPr="00DA102F" w:rsidRDefault="00DA102F" w:rsidP="00DA102F">
      <w:pPr>
        <w:tabs>
          <w:tab w:val="left" w:pos="1530"/>
        </w:tabs>
      </w:pPr>
      <w:r>
        <w:tab/>
      </w:r>
    </w:p>
    <w:sectPr w:rsidR="00DA102F" w:rsidRPr="00DA102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9D6E5" w14:textId="77777777" w:rsidR="00E3079D" w:rsidRDefault="00E3079D" w:rsidP="0035598A">
      <w:pPr>
        <w:spacing w:after="0" w:line="240" w:lineRule="auto"/>
      </w:pPr>
      <w:r>
        <w:separator/>
      </w:r>
    </w:p>
  </w:endnote>
  <w:endnote w:type="continuationSeparator" w:id="0">
    <w:p w14:paraId="5A6A91DB" w14:textId="77777777" w:rsidR="00E3079D" w:rsidRDefault="00E3079D" w:rsidP="0035598A">
      <w:pPr>
        <w:spacing w:after="0" w:line="240" w:lineRule="auto"/>
      </w:pPr>
      <w:r>
        <w:continuationSeparator/>
      </w:r>
    </w:p>
  </w:endnote>
  <w:endnote w:type="continuationNotice" w:id="1">
    <w:p w14:paraId="1E23F7D4" w14:textId="77777777" w:rsidR="00E3079D" w:rsidRDefault="00E307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304E3" w14:textId="77777777" w:rsidR="00E3079D" w:rsidRDefault="00E3079D" w:rsidP="0035598A">
      <w:pPr>
        <w:spacing w:after="0" w:line="240" w:lineRule="auto"/>
      </w:pPr>
      <w:r>
        <w:separator/>
      </w:r>
    </w:p>
  </w:footnote>
  <w:footnote w:type="continuationSeparator" w:id="0">
    <w:p w14:paraId="30EBD900" w14:textId="77777777" w:rsidR="00E3079D" w:rsidRDefault="00E3079D" w:rsidP="0035598A">
      <w:pPr>
        <w:spacing w:after="0" w:line="240" w:lineRule="auto"/>
      </w:pPr>
      <w:r>
        <w:continuationSeparator/>
      </w:r>
    </w:p>
  </w:footnote>
  <w:footnote w:type="continuationNotice" w:id="1">
    <w:p w14:paraId="41D2EBEF" w14:textId="77777777" w:rsidR="00E3079D" w:rsidRDefault="00E307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EEAD" w14:textId="0761F738" w:rsidR="0035598A" w:rsidRDefault="008009D7" w:rsidP="008009D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041443C" wp14:editId="12E3953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232D"/>
    <w:multiLevelType w:val="hybridMultilevel"/>
    <w:tmpl w:val="4FCE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7097"/>
    <w:multiLevelType w:val="hybridMultilevel"/>
    <w:tmpl w:val="2CAC4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C3C9B"/>
    <w:multiLevelType w:val="multilevel"/>
    <w:tmpl w:val="6952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303721"/>
    <w:multiLevelType w:val="hybridMultilevel"/>
    <w:tmpl w:val="931892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44089F"/>
    <w:multiLevelType w:val="hybridMultilevel"/>
    <w:tmpl w:val="CCB280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F2C32"/>
    <w:multiLevelType w:val="hybridMultilevel"/>
    <w:tmpl w:val="90CEBF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5209FE"/>
    <w:multiLevelType w:val="hybridMultilevel"/>
    <w:tmpl w:val="E8EA1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246DF8"/>
    <w:multiLevelType w:val="hybridMultilevel"/>
    <w:tmpl w:val="09BC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05743"/>
    <w:multiLevelType w:val="multilevel"/>
    <w:tmpl w:val="DF62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6147F"/>
    <w:multiLevelType w:val="hybridMultilevel"/>
    <w:tmpl w:val="FA2612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404614"/>
    <w:multiLevelType w:val="multilevel"/>
    <w:tmpl w:val="83AA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0607F"/>
    <w:multiLevelType w:val="hybridMultilevel"/>
    <w:tmpl w:val="DE24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B00A8"/>
    <w:multiLevelType w:val="hybridMultilevel"/>
    <w:tmpl w:val="F4480F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BF212CC"/>
    <w:multiLevelType w:val="hybridMultilevel"/>
    <w:tmpl w:val="7F708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F65FC"/>
    <w:multiLevelType w:val="hybridMultilevel"/>
    <w:tmpl w:val="E70444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9471778"/>
    <w:multiLevelType w:val="hybridMultilevel"/>
    <w:tmpl w:val="06EA8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33EC6"/>
    <w:multiLevelType w:val="hybridMultilevel"/>
    <w:tmpl w:val="F1D4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E0FB7"/>
    <w:multiLevelType w:val="hybridMultilevel"/>
    <w:tmpl w:val="2240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1295">
    <w:abstractNumId w:val="5"/>
  </w:num>
  <w:num w:numId="2" w16cid:durableId="1673020161">
    <w:abstractNumId w:val="19"/>
  </w:num>
  <w:num w:numId="3" w16cid:durableId="1708598061">
    <w:abstractNumId w:val="3"/>
  </w:num>
  <w:num w:numId="4" w16cid:durableId="664164041">
    <w:abstractNumId w:val="22"/>
  </w:num>
  <w:num w:numId="5" w16cid:durableId="1576010246">
    <w:abstractNumId w:val="12"/>
  </w:num>
  <w:num w:numId="6" w16cid:durableId="580532388">
    <w:abstractNumId w:val="6"/>
  </w:num>
  <w:num w:numId="7" w16cid:durableId="148787396">
    <w:abstractNumId w:val="2"/>
  </w:num>
  <w:num w:numId="8" w16cid:durableId="21177919">
    <w:abstractNumId w:val="0"/>
  </w:num>
  <w:num w:numId="9" w16cid:durableId="777333134">
    <w:abstractNumId w:val="18"/>
  </w:num>
  <w:num w:numId="10" w16cid:durableId="1865316127">
    <w:abstractNumId w:val="10"/>
  </w:num>
  <w:num w:numId="11" w16cid:durableId="1657371568">
    <w:abstractNumId w:val="21"/>
  </w:num>
  <w:num w:numId="12" w16cid:durableId="583341720">
    <w:abstractNumId w:val="23"/>
  </w:num>
  <w:num w:numId="13" w16cid:durableId="1479150051">
    <w:abstractNumId w:val="1"/>
  </w:num>
  <w:num w:numId="14" w16cid:durableId="855585083">
    <w:abstractNumId w:val="14"/>
  </w:num>
  <w:num w:numId="15" w16cid:durableId="586304181">
    <w:abstractNumId w:val="4"/>
  </w:num>
  <w:num w:numId="16" w16cid:durableId="603850873">
    <w:abstractNumId w:val="7"/>
  </w:num>
  <w:num w:numId="17" w16cid:durableId="2030375265">
    <w:abstractNumId w:val="24"/>
  </w:num>
  <w:num w:numId="18" w16cid:durableId="2105297232">
    <w:abstractNumId w:val="11"/>
  </w:num>
  <w:num w:numId="19" w16cid:durableId="1386950403">
    <w:abstractNumId w:val="8"/>
  </w:num>
  <w:num w:numId="20" w16cid:durableId="386104489">
    <w:abstractNumId w:val="9"/>
  </w:num>
  <w:num w:numId="21" w16cid:durableId="85806373">
    <w:abstractNumId w:val="16"/>
  </w:num>
  <w:num w:numId="22" w16cid:durableId="378825290">
    <w:abstractNumId w:val="20"/>
  </w:num>
  <w:num w:numId="23" w16cid:durableId="749809405">
    <w:abstractNumId w:val="13"/>
  </w:num>
  <w:num w:numId="24" w16cid:durableId="191304755">
    <w:abstractNumId w:val="15"/>
  </w:num>
  <w:num w:numId="25" w16cid:durableId="16548668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21ACC"/>
    <w:rsid w:val="000225B1"/>
    <w:rsid w:val="00027026"/>
    <w:rsid w:val="00037B80"/>
    <w:rsid w:val="0006465D"/>
    <w:rsid w:val="000C4061"/>
    <w:rsid w:val="00100C4A"/>
    <w:rsid w:val="00113511"/>
    <w:rsid w:val="001138B4"/>
    <w:rsid w:val="00116909"/>
    <w:rsid w:val="00181F0D"/>
    <w:rsid w:val="00182A4D"/>
    <w:rsid w:val="001A3314"/>
    <w:rsid w:val="001B545A"/>
    <w:rsid w:val="001F236E"/>
    <w:rsid w:val="00202582"/>
    <w:rsid w:val="00204CF3"/>
    <w:rsid w:val="00230741"/>
    <w:rsid w:val="00242EF7"/>
    <w:rsid w:val="00262C02"/>
    <w:rsid w:val="00277DF5"/>
    <w:rsid w:val="00290EEC"/>
    <w:rsid w:val="002C3D78"/>
    <w:rsid w:val="002C61D5"/>
    <w:rsid w:val="00304EFD"/>
    <w:rsid w:val="00306EB8"/>
    <w:rsid w:val="00320E3D"/>
    <w:rsid w:val="00325D4F"/>
    <w:rsid w:val="00332B14"/>
    <w:rsid w:val="00354464"/>
    <w:rsid w:val="0035598A"/>
    <w:rsid w:val="00356D9F"/>
    <w:rsid w:val="003645A8"/>
    <w:rsid w:val="00377CA2"/>
    <w:rsid w:val="003A47AE"/>
    <w:rsid w:val="003B76C1"/>
    <w:rsid w:val="003C31F4"/>
    <w:rsid w:val="003E4240"/>
    <w:rsid w:val="004164D6"/>
    <w:rsid w:val="0043602E"/>
    <w:rsid w:val="004371A2"/>
    <w:rsid w:val="0045090C"/>
    <w:rsid w:val="0045689A"/>
    <w:rsid w:val="00457628"/>
    <w:rsid w:val="0046474B"/>
    <w:rsid w:val="004A34BD"/>
    <w:rsid w:val="004B49A4"/>
    <w:rsid w:val="004C3BFD"/>
    <w:rsid w:val="00510C3F"/>
    <w:rsid w:val="00512FEF"/>
    <w:rsid w:val="005338AB"/>
    <w:rsid w:val="0054511F"/>
    <w:rsid w:val="005C0980"/>
    <w:rsid w:val="005E0DB8"/>
    <w:rsid w:val="005E51FA"/>
    <w:rsid w:val="005E7006"/>
    <w:rsid w:val="00601E27"/>
    <w:rsid w:val="00670A5C"/>
    <w:rsid w:val="00685DFC"/>
    <w:rsid w:val="0069166E"/>
    <w:rsid w:val="006A51DF"/>
    <w:rsid w:val="006B047A"/>
    <w:rsid w:val="006B104B"/>
    <w:rsid w:val="006B5AEF"/>
    <w:rsid w:val="00712AF0"/>
    <w:rsid w:val="00734FC4"/>
    <w:rsid w:val="0076108C"/>
    <w:rsid w:val="0076703B"/>
    <w:rsid w:val="007929C0"/>
    <w:rsid w:val="007A065B"/>
    <w:rsid w:val="007C2493"/>
    <w:rsid w:val="007D4526"/>
    <w:rsid w:val="007E3751"/>
    <w:rsid w:val="008009D7"/>
    <w:rsid w:val="00802201"/>
    <w:rsid w:val="008519D7"/>
    <w:rsid w:val="00853BA2"/>
    <w:rsid w:val="0089614B"/>
    <w:rsid w:val="008B2D56"/>
    <w:rsid w:val="008E6215"/>
    <w:rsid w:val="008E731D"/>
    <w:rsid w:val="0091740F"/>
    <w:rsid w:val="00921DEC"/>
    <w:rsid w:val="00956308"/>
    <w:rsid w:val="00972D22"/>
    <w:rsid w:val="00973CB0"/>
    <w:rsid w:val="00986653"/>
    <w:rsid w:val="00994A89"/>
    <w:rsid w:val="00996954"/>
    <w:rsid w:val="009A01C2"/>
    <w:rsid w:val="009B0DEB"/>
    <w:rsid w:val="009C1079"/>
    <w:rsid w:val="009E65D6"/>
    <w:rsid w:val="009F460C"/>
    <w:rsid w:val="00A1067A"/>
    <w:rsid w:val="00A11B04"/>
    <w:rsid w:val="00A246EC"/>
    <w:rsid w:val="00A32C5F"/>
    <w:rsid w:val="00A367B6"/>
    <w:rsid w:val="00A615B3"/>
    <w:rsid w:val="00A63166"/>
    <w:rsid w:val="00A71611"/>
    <w:rsid w:val="00A87BE4"/>
    <w:rsid w:val="00AA05E3"/>
    <w:rsid w:val="00B019B2"/>
    <w:rsid w:val="00B03AD3"/>
    <w:rsid w:val="00B25E68"/>
    <w:rsid w:val="00B36DCF"/>
    <w:rsid w:val="00B45146"/>
    <w:rsid w:val="00B56493"/>
    <w:rsid w:val="00B70DC2"/>
    <w:rsid w:val="00BB276B"/>
    <w:rsid w:val="00BB3AD0"/>
    <w:rsid w:val="00BE404F"/>
    <w:rsid w:val="00C30FF7"/>
    <w:rsid w:val="00C35109"/>
    <w:rsid w:val="00C35814"/>
    <w:rsid w:val="00CC330D"/>
    <w:rsid w:val="00CC5310"/>
    <w:rsid w:val="00CF6C5A"/>
    <w:rsid w:val="00D01908"/>
    <w:rsid w:val="00D21729"/>
    <w:rsid w:val="00D87AFD"/>
    <w:rsid w:val="00DA102F"/>
    <w:rsid w:val="00DD23EE"/>
    <w:rsid w:val="00DF333F"/>
    <w:rsid w:val="00E3079D"/>
    <w:rsid w:val="00E61524"/>
    <w:rsid w:val="00E61DA4"/>
    <w:rsid w:val="00E81D50"/>
    <w:rsid w:val="00E83406"/>
    <w:rsid w:val="00EE4275"/>
    <w:rsid w:val="00EE4A2D"/>
    <w:rsid w:val="00EF64F2"/>
    <w:rsid w:val="00F26D86"/>
    <w:rsid w:val="00F47A0F"/>
    <w:rsid w:val="00F55207"/>
    <w:rsid w:val="00F5558C"/>
    <w:rsid w:val="00F60A55"/>
    <w:rsid w:val="00F723DD"/>
    <w:rsid w:val="00F7248B"/>
    <w:rsid w:val="00F74D97"/>
    <w:rsid w:val="00F83ECB"/>
    <w:rsid w:val="00FC4249"/>
    <w:rsid w:val="00FE68A2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  <w:style w:type="character" w:styleId="Strong">
    <w:name w:val="Strong"/>
    <w:basedOn w:val="DefaultParagraphFont"/>
    <w:uiPriority w:val="22"/>
    <w:qFormat/>
    <w:rsid w:val="00116909"/>
    <w:rPr>
      <w:b/>
      <w:bCs/>
    </w:rPr>
  </w:style>
  <w:style w:type="character" w:styleId="Hyperlink">
    <w:name w:val="Hyperlink"/>
    <w:basedOn w:val="DefaultParagraphFont"/>
    <w:uiPriority w:val="99"/>
    <w:unhideWhenUsed/>
    <w:rsid w:val="00C35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play.google.com/store/apps/details?id=com.zure.stockzure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146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Code Review and Mitigation Plan Assignment Template</vt:lpstr>
    </vt:vector>
  </TitlesOfParts>
  <Company>SNHU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Mendy, Augustus</cp:lastModifiedBy>
  <cp:revision>35</cp:revision>
  <dcterms:created xsi:type="dcterms:W3CDTF">2024-09-17T14:52:00Z</dcterms:created>
  <dcterms:modified xsi:type="dcterms:W3CDTF">2025-05-25T18:01:00Z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